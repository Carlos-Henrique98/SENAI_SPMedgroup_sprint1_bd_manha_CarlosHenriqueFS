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2AB43861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2D27F90D" wp14:editId="718A38DE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5EE3B1DC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491FC" wp14:editId="50515BC5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68424D7" w14:textId="77777777"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6863A1A" w14:textId="77777777"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A6BA2" wp14:editId="4840023D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 w14:paraId="1132090E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28B74679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A174FE0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B5FF588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7B5B1BDF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7149466D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31FACB9" w14:textId="77777777" w:rsidR="00997D7D" w:rsidRDefault="0082266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7921B61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A6BA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 w14:paraId="1132090E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28B74679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A174FE0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B5FF588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7B5B1BDF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149466D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31FACB9" w14:textId="77777777" w:rsidR="00997D7D" w:rsidRDefault="0082266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7921B61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602B2FD8" w14:textId="77777777" w:rsidR="00792337" w:rsidRPr="00585F9D" w:rsidRDefault="00792337"/>
        <w:p w14:paraId="73D75306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14:paraId="2698FA0D" w14:textId="77777777"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14:paraId="55BD9BB7" w14:textId="77777777" w:rsidR="00295E15" w:rsidRDefault="00295E15">
          <w:pPr>
            <w:pStyle w:val="CabealhodoSumrio"/>
          </w:pPr>
          <w:r>
            <w:t>Sumário</w:t>
          </w:r>
        </w:p>
        <w:p w14:paraId="660B90E6" w14:textId="77777777"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A417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1DECB6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0EBA3E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50B91E0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7E7FE70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A18F425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A5AE0D2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B6FA6AB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559A173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A937C82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71C8F3A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DAF4B41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8E6FCBD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07ACFE0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285AFE6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DB9D722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D7EFF41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1C133A88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8B925AF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61E77FD7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09205012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37AC8AC5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7154854D" w14:textId="77777777" w:rsidR="009B5655" w:rsidRDefault="0082266A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528ABDBA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2F9D71FF" w14:textId="77777777" w:rsidR="009B5655" w:rsidRDefault="0082266A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14:paraId="462B0CEB" w14:textId="77777777"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14:paraId="7C9B5F92" w14:textId="77777777"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6FAE59D3" w14:textId="77777777"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14:paraId="0EB8E22D" w14:textId="77777777" w:rsidR="004A0592" w:rsidRDefault="004A0592"/>
    <w:p w14:paraId="65C988D3" w14:textId="77777777"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14:paraId="7F92F47E" w14:textId="7FF69BB9" w:rsidR="009B5655" w:rsidRDefault="009B5655" w:rsidP="009B5655">
      <w:pPr>
        <w:ind w:firstLine="720"/>
      </w:pPr>
      <w:r>
        <w:t>Coloque aqui a descrição do documento</w:t>
      </w:r>
      <w:r w:rsidR="001A72F4">
        <w:t>:</w:t>
      </w:r>
    </w:p>
    <w:p w14:paraId="6A07258F" w14:textId="5916C74E" w:rsidR="001A72F4" w:rsidRPr="001A72F4" w:rsidRDefault="001A72F4" w:rsidP="009B5655">
      <w:pPr>
        <w:ind w:firstLine="720"/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>Controle de Tarefas – TRELLO</w:t>
      </w:r>
      <w:r w:rsidR="00D50BE7">
        <w:rPr>
          <w:rFonts w:ascii="Arial" w:hAnsi="Arial" w:cs="Arial"/>
          <w:color w:val="000000" w:themeColor="text1"/>
        </w:rPr>
        <w:t>;</w:t>
      </w:r>
    </w:p>
    <w:p w14:paraId="5B0B97F1" w14:textId="59E8E7E8" w:rsidR="001A72F4" w:rsidRPr="001A72F4" w:rsidRDefault="001A72F4" w:rsidP="009B5655">
      <w:pPr>
        <w:ind w:firstLine="720"/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>Modelagem – Conceitual , Lógico e Físico</w:t>
      </w:r>
      <w:r w:rsidR="00D50BE7">
        <w:rPr>
          <w:rFonts w:ascii="Arial" w:hAnsi="Arial" w:cs="Arial"/>
          <w:color w:val="000000" w:themeColor="text1"/>
        </w:rPr>
        <w:t>;</w:t>
      </w:r>
    </w:p>
    <w:p w14:paraId="1564F38D" w14:textId="571590B0" w:rsidR="001A72F4" w:rsidRPr="001A72F4" w:rsidRDefault="001A72F4" w:rsidP="009B5655">
      <w:pPr>
        <w:ind w:firstLine="720"/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>Scripts – DDL, DML e DQL</w:t>
      </w:r>
      <w:r w:rsidR="00D50BE7">
        <w:rPr>
          <w:rFonts w:ascii="Arial" w:hAnsi="Arial" w:cs="Arial"/>
          <w:color w:val="000000" w:themeColor="text1"/>
        </w:rPr>
        <w:t>;</w:t>
      </w:r>
    </w:p>
    <w:p w14:paraId="07721D49" w14:textId="715C8EDE" w:rsidR="001A72F4" w:rsidRPr="001A72F4" w:rsidRDefault="001A72F4" w:rsidP="009B5655">
      <w:pPr>
        <w:ind w:firstLine="720"/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>Documentação</w:t>
      </w:r>
      <w:r w:rsidR="00D50BE7">
        <w:rPr>
          <w:rFonts w:ascii="Arial" w:hAnsi="Arial" w:cs="Arial"/>
          <w:color w:val="000000" w:themeColor="text1"/>
        </w:rPr>
        <w:t>;</w:t>
      </w:r>
    </w:p>
    <w:p w14:paraId="61C50518" w14:textId="1BEF7205" w:rsidR="001A72F4" w:rsidRPr="001A72F4" w:rsidRDefault="001A72F4" w:rsidP="009B5655">
      <w:pPr>
        <w:ind w:firstLine="720"/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 xml:space="preserve">Criar repositório </w:t>
      </w:r>
      <w:r w:rsidR="00D50BE7">
        <w:rPr>
          <w:rFonts w:ascii="Arial" w:hAnsi="Arial" w:cs="Arial"/>
          <w:color w:val="000000" w:themeColor="text1"/>
        </w:rPr>
        <w:t>–</w:t>
      </w:r>
      <w:r w:rsidRPr="001A72F4">
        <w:rPr>
          <w:rFonts w:ascii="Arial" w:hAnsi="Arial" w:cs="Arial"/>
          <w:color w:val="000000" w:themeColor="text1"/>
        </w:rPr>
        <w:t xml:space="preserve"> GITHUB</w:t>
      </w:r>
      <w:r w:rsidR="00D50BE7">
        <w:rPr>
          <w:rFonts w:ascii="Arial" w:hAnsi="Arial" w:cs="Arial"/>
          <w:color w:val="000000" w:themeColor="text1"/>
        </w:rPr>
        <w:t>;</w:t>
      </w:r>
      <w:bookmarkStart w:id="4" w:name="_GoBack"/>
      <w:bookmarkEnd w:id="4"/>
    </w:p>
    <w:p w14:paraId="43BA90EA" w14:textId="77777777" w:rsidR="009B5655" w:rsidRPr="009B5655" w:rsidRDefault="009B5655" w:rsidP="009B5655"/>
    <w:p w14:paraId="675646AF" w14:textId="77777777" w:rsidR="00DA19B6" w:rsidRDefault="0001427C">
      <w:pPr>
        <w:pStyle w:val="cabealho1"/>
      </w:pPr>
      <w:bookmarkStart w:id="5" w:name="_Toc533767845"/>
      <w:bookmarkStart w:id="6" w:name="_Toc3879732"/>
      <w:r>
        <w:t xml:space="preserve">Descrição do </w:t>
      </w:r>
      <w:r w:rsidR="00952E23">
        <w:t>projeto</w:t>
      </w:r>
      <w:bookmarkEnd w:id="5"/>
      <w:bookmarkEnd w:id="6"/>
    </w:p>
    <w:p w14:paraId="73E29411" w14:textId="72DF2766" w:rsidR="00DA19B6" w:rsidRDefault="00952E23">
      <w:r>
        <w:t>Coloque aqui a descrição completa do projeto</w:t>
      </w:r>
    </w:p>
    <w:p w14:paraId="75F75A41" w14:textId="7AAF38CE" w:rsidR="00700591" w:rsidRPr="001A72F4" w:rsidRDefault="00700591">
      <w:pPr>
        <w:rPr>
          <w:rFonts w:ascii="Arial" w:hAnsi="Arial" w:cs="Arial"/>
          <w:color w:val="000000" w:themeColor="text1"/>
        </w:rPr>
      </w:pPr>
      <w:r w:rsidRPr="001A72F4">
        <w:rPr>
          <w:rFonts w:ascii="Arial" w:hAnsi="Arial" w:cs="Arial"/>
          <w:color w:val="000000" w:themeColor="text1"/>
        </w:rPr>
        <w:t>O projeto envolve o controle de tarefas com a ajuda do TRELLO e a</w:t>
      </w:r>
      <w:r w:rsidR="001A72F4" w:rsidRPr="001A72F4">
        <w:rPr>
          <w:rFonts w:ascii="Arial" w:hAnsi="Arial" w:cs="Arial"/>
          <w:color w:val="000000" w:themeColor="text1"/>
        </w:rPr>
        <w:t xml:space="preserve"> </w:t>
      </w:r>
      <w:r w:rsidRPr="001A72F4">
        <w:rPr>
          <w:rFonts w:ascii="Arial" w:hAnsi="Arial" w:cs="Arial"/>
          <w:color w:val="000000" w:themeColor="text1"/>
        </w:rPr>
        <w:t>partir disto organizar todo o conteúdo para ser realizado. Desenvolver o MER</w:t>
      </w:r>
      <w:r w:rsidR="001A72F4">
        <w:rPr>
          <w:rFonts w:ascii="Arial" w:hAnsi="Arial" w:cs="Arial"/>
          <w:color w:val="000000" w:themeColor="text1"/>
        </w:rPr>
        <w:t xml:space="preserve"> </w:t>
      </w:r>
      <w:r w:rsidRPr="001A72F4">
        <w:rPr>
          <w:rFonts w:ascii="Arial" w:hAnsi="Arial" w:cs="Arial"/>
          <w:color w:val="000000" w:themeColor="text1"/>
        </w:rPr>
        <w:t>(Modelo de Entidade e Relacionamento), de uma cl</w:t>
      </w:r>
      <w:r w:rsidR="001A72F4">
        <w:rPr>
          <w:rFonts w:ascii="Arial" w:hAnsi="Arial" w:cs="Arial"/>
          <w:color w:val="000000" w:themeColor="text1"/>
        </w:rPr>
        <w:t>í</w:t>
      </w:r>
      <w:r w:rsidRPr="001A72F4">
        <w:rPr>
          <w:rFonts w:ascii="Arial" w:hAnsi="Arial" w:cs="Arial"/>
          <w:color w:val="000000" w:themeColor="text1"/>
        </w:rPr>
        <w:t xml:space="preserve">nica médica chamada SP Medical </w:t>
      </w:r>
      <w:proofErr w:type="spellStart"/>
      <w:r w:rsidRPr="001A72F4">
        <w:rPr>
          <w:rFonts w:ascii="Arial" w:hAnsi="Arial" w:cs="Arial"/>
          <w:color w:val="000000" w:themeColor="text1"/>
        </w:rPr>
        <w:t>Group</w:t>
      </w:r>
      <w:proofErr w:type="spellEnd"/>
      <w:r w:rsidRPr="001A72F4">
        <w:rPr>
          <w:rFonts w:ascii="Arial" w:hAnsi="Arial" w:cs="Arial"/>
          <w:color w:val="000000" w:themeColor="text1"/>
        </w:rPr>
        <w:t xml:space="preserve">, com isso projetar o Modelo-Conceitual, Modelo-Lógico e o Modelo Físico. </w:t>
      </w:r>
      <w:r w:rsidR="00EF6061">
        <w:rPr>
          <w:rFonts w:ascii="Arial" w:hAnsi="Arial" w:cs="Arial"/>
          <w:color w:val="000000" w:themeColor="text1"/>
        </w:rPr>
        <w:t>Além de</w:t>
      </w:r>
      <w:r w:rsidRPr="001A72F4">
        <w:rPr>
          <w:rFonts w:ascii="Arial" w:hAnsi="Arial" w:cs="Arial"/>
          <w:color w:val="000000" w:themeColor="text1"/>
        </w:rPr>
        <w:t xml:space="preserve">, fazer o Script do Banco de Dados DML,DDL e DQL. Salvar todos os documentos em um repositório </w:t>
      </w:r>
      <w:r w:rsidR="001A72F4" w:rsidRPr="001A72F4">
        <w:rPr>
          <w:rFonts w:ascii="Arial" w:hAnsi="Arial" w:cs="Arial"/>
          <w:color w:val="000000" w:themeColor="text1"/>
        </w:rPr>
        <w:t xml:space="preserve">dentro </w:t>
      </w:r>
      <w:proofErr w:type="spellStart"/>
      <w:r w:rsidR="001A72F4" w:rsidRPr="001A72F4">
        <w:rPr>
          <w:rFonts w:ascii="Arial" w:hAnsi="Arial" w:cs="Arial"/>
          <w:color w:val="000000" w:themeColor="text1"/>
        </w:rPr>
        <w:t>Github</w:t>
      </w:r>
      <w:proofErr w:type="spellEnd"/>
      <w:r w:rsidR="001A72F4" w:rsidRPr="001A72F4">
        <w:rPr>
          <w:rFonts w:ascii="Arial" w:hAnsi="Arial" w:cs="Arial"/>
          <w:color w:val="000000" w:themeColor="text1"/>
        </w:rPr>
        <w:t>.</w:t>
      </w:r>
    </w:p>
    <w:p w14:paraId="565750FA" w14:textId="77777777" w:rsidR="00DA19B6" w:rsidRDefault="0001427C">
      <w:pPr>
        <w:pStyle w:val="cabealho2"/>
      </w:pPr>
      <w:bookmarkStart w:id="7" w:name="_Toc533767846"/>
      <w:bookmarkStart w:id="8" w:name="_Toc3879733"/>
      <w:r>
        <w:t xml:space="preserve">Resumo </w:t>
      </w:r>
      <w:r w:rsidR="00952E23">
        <w:t>do projeto</w:t>
      </w:r>
      <w:bookmarkEnd w:id="7"/>
      <w:bookmarkEnd w:id="8"/>
    </w:p>
    <w:p w14:paraId="6ECA69F3" w14:textId="76E4F7E3" w:rsidR="008A7F37" w:rsidRDefault="00952E23">
      <w:r>
        <w:t>Coloque aqui um resumo sobre o projeto</w:t>
      </w:r>
    </w:p>
    <w:p w14:paraId="4906C4D6" w14:textId="75AE383B" w:rsidR="00C30B5C" w:rsidRPr="00C30B5C" w:rsidRDefault="00C30B5C">
      <w:pPr>
        <w:rPr>
          <w:rFonts w:ascii="Arial" w:hAnsi="Arial" w:cs="Arial"/>
          <w:color w:val="000000" w:themeColor="text1"/>
        </w:rPr>
      </w:pPr>
      <w:r w:rsidRPr="00C30B5C">
        <w:rPr>
          <w:rFonts w:ascii="Arial" w:hAnsi="Arial" w:cs="Arial"/>
          <w:color w:val="000000" w:themeColor="text1"/>
        </w:rPr>
        <w:t>Desenvolver um Script de Banco de dados de uma clínica médica a partir do conteúdo ensinado em sala de aula .</w:t>
      </w:r>
    </w:p>
    <w:p w14:paraId="43CB8CA3" w14:textId="77777777" w:rsidR="00700591" w:rsidRDefault="00700591"/>
    <w:p w14:paraId="664F7507" w14:textId="77777777" w:rsidR="008A7F37" w:rsidRDefault="008A7F37">
      <w:r>
        <w:br w:type="page"/>
      </w:r>
    </w:p>
    <w:p w14:paraId="11498129" w14:textId="498CFBCF"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14:paraId="4BECBFC9" w14:textId="6FAD2781" w:rsidR="00C26497" w:rsidRDefault="00C92BD1">
      <w:r>
        <w:t>Coloque aqui brevemente o que é a modelagem de software</w:t>
      </w:r>
    </w:p>
    <w:p w14:paraId="54865D35" w14:textId="2D8A76B8"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14:paraId="41B29644" w14:textId="7ACB0A47" w:rsidR="00DA19B6" w:rsidRDefault="00C92BD1">
      <w:r>
        <w:t>Insira aqui uma breve descrição sobre o modelo lógico e a imagem exportada</w:t>
      </w:r>
    </w:p>
    <w:p w14:paraId="109C2D5D" w14:textId="1AC30F2A" w:rsidR="005A2D43" w:rsidRDefault="005A2D43">
      <w:pPr>
        <w:rPr>
          <w:rFonts w:ascii="Arial" w:hAnsi="Arial" w:cs="Arial"/>
        </w:rPr>
      </w:pPr>
      <w:r w:rsidRPr="00BD5F83">
        <w:rPr>
          <w:rFonts w:ascii="Arial" w:hAnsi="Arial" w:cs="Arial"/>
          <w:color w:val="000000" w:themeColor="text1"/>
        </w:rPr>
        <w:t xml:space="preserve">Detalhes mais específicos sobre o projeto, além de ter entidades </w:t>
      </w:r>
      <w:r w:rsidR="00BD5F83" w:rsidRPr="00BD5F83">
        <w:rPr>
          <w:rFonts w:ascii="Arial" w:hAnsi="Arial" w:cs="Arial"/>
          <w:color w:val="000000" w:themeColor="text1"/>
        </w:rPr>
        <w:t>o diagrama contém atributos, atrelado a relacionamentos entre chaves primárias e estrangeiras</w:t>
      </w:r>
      <w:r w:rsidR="00BD5F83" w:rsidRPr="00BD5F83">
        <w:rPr>
          <w:rFonts w:ascii="Arial" w:hAnsi="Arial" w:cs="Arial"/>
        </w:rPr>
        <w:t xml:space="preserve"> </w:t>
      </w:r>
    </w:p>
    <w:p w14:paraId="48298BBC" w14:textId="47A50096" w:rsidR="00BD5F83" w:rsidRPr="00BD5F83" w:rsidRDefault="00BD5F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145934" wp14:editId="5AD20A13">
            <wp:extent cx="5732145" cy="223266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 Medical-Group - Modelo 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9B9" w14:textId="57188834" w:rsidR="005A2D43" w:rsidRDefault="005A2D43"/>
    <w:p w14:paraId="7B3B8AA3" w14:textId="76FA71E3"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14:paraId="1EC21E97" w14:textId="181C3B62" w:rsidR="00BD5F83" w:rsidRDefault="00BD5F83" w:rsidP="008A7F37">
      <w:r>
        <w:rPr>
          <w:noProof/>
        </w:rPr>
        <w:drawing>
          <wp:anchor distT="0" distB="0" distL="114300" distR="114300" simplePos="0" relativeHeight="251665408" behindDoc="0" locked="0" layoutInCell="1" allowOverlap="1" wp14:anchorId="45B4FC9B" wp14:editId="374252FB">
            <wp:simplePos x="0" y="0"/>
            <wp:positionH relativeFrom="margin">
              <wp:posOffset>2415540</wp:posOffset>
            </wp:positionH>
            <wp:positionV relativeFrom="margin">
              <wp:posOffset>5875020</wp:posOffset>
            </wp:positionV>
            <wp:extent cx="2056765" cy="784860"/>
            <wp:effectExtent l="0" t="0" r="63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Fisico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48264F" wp14:editId="528E8899">
            <wp:simplePos x="0" y="0"/>
            <wp:positionH relativeFrom="margin">
              <wp:align>left</wp:align>
            </wp:positionH>
            <wp:positionV relativeFrom="margin">
              <wp:posOffset>5873750</wp:posOffset>
            </wp:positionV>
            <wp:extent cx="2346960" cy="7391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Fisico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F37">
        <w:t>Insira aqui uma breve descrição sobre o modelo físico e a imagem exportada</w:t>
      </w:r>
    </w:p>
    <w:p w14:paraId="0E1EDEBE" w14:textId="3FE8702B" w:rsidR="00BD5F83" w:rsidRPr="00700591" w:rsidRDefault="00700591" w:rsidP="008A7F37">
      <w:pPr>
        <w:rPr>
          <w:rFonts w:ascii="Arial" w:hAnsi="Arial" w:cs="Arial"/>
          <w:color w:val="000000" w:themeColor="text1"/>
        </w:rPr>
      </w:pPr>
      <w:r w:rsidRPr="00700591">
        <w:rPr>
          <w:rFonts w:ascii="Arial" w:hAnsi="Arial" w:cs="Arial"/>
          <w:color w:val="000000" w:themeColor="text1"/>
        </w:rPr>
        <w:t>Representação dos modelos: Registros / Cadastros</w:t>
      </w:r>
    </w:p>
    <w:p w14:paraId="36428A8C" w14:textId="46D9709D" w:rsidR="008A7F37" w:rsidRDefault="00EC077B" w:rsidP="008A7F37">
      <w:r>
        <w:rPr>
          <w:noProof/>
        </w:rPr>
        <w:drawing>
          <wp:inline distT="0" distB="0" distL="0" distR="0" wp14:anchorId="55E36D7E" wp14:editId="67184CEE">
            <wp:extent cx="2400300" cy="723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Fisico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22" cy="7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F13F9" wp14:editId="392EC941">
            <wp:extent cx="2398959" cy="78486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Fisico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534" cy="80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37F7" w14:textId="32F14214" w:rsidR="00EC077B" w:rsidRDefault="00BD5F83" w:rsidP="008A7F37">
      <w:r>
        <w:rPr>
          <w:noProof/>
        </w:rPr>
        <w:drawing>
          <wp:anchor distT="0" distB="0" distL="114300" distR="114300" simplePos="0" relativeHeight="251664384" behindDoc="0" locked="0" layoutInCell="1" allowOverlap="1" wp14:anchorId="1BEDD8A4" wp14:editId="6C80BDBF">
            <wp:simplePos x="0" y="0"/>
            <wp:positionH relativeFrom="margin">
              <wp:align>center</wp:align>
            </wp:positionH>
            <wp:positionV relativeFrom="margin">
              <wp:posOffset>7691120</wp:posOffset>
            </wp:positionV>
            <wp:extent cx="2400300" cy="701040"/>
            <wp:effectExtent l="0" t="0" r="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Fisico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77B">
        <w:rPr>
          <w:noProof/>
        </w:rPr>
        <w:drawing>
          <wp:inline distT="0" distB="0" distL="0" distR="0" wp14:anchorId="5CA1ACDE" wp14:editId="79A0C43A">
            <wp:extent cx="1325880" cy="80772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Fisico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7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219B" w14:textId="013515C0" w:rsidR="00BD5F83" w:rsidRDefault="00BD5F83" w:rsidP="008A7F37">
      <w:pPr>
        <w:pStyle w:val="cabealho2"/>
      </w:pPr>
      <w:bookmarkStart w:id="15" w:name="_Toc533767850"/>
      <w:bookmarkStart w:id="16" w:name="_Toc3879737"/>
    </w:p>
    <w:p w14:paraId="31C9F61A" w14:textId="6AF10EFC" w:rsidR="00C92BD1" w:rsidRDefault="00C92BD1" w:rsidP="008A7F37">
      <w:pPr>
        <w:pStyle w:val="cabealho2"/>
      </w:pPr>
      <w:r>
        <w:t>Modelo Conceitual</w:t>
      </w:r>
      <w:bookmarkEnd w:id="15"/>
      <w:bookmarkEnd w:id="16"/>
    </w:p>
    <w:p w14:paraId="2BF303BC" w14:textId="0AE522F1" w:rsidR="008A7F37" w:rsidRDefault="008A7F37" w:rsidP="008A7F37">
      <w:r>
        <w:t>Insira aqui uma breve descrição sobre o modelo conceitual e a imagem exportada</w:t>
      </w:r>
    </w:p>
    <w:p w14:paraId="3D774CE8" w14:textId="137A3DE9" w:rsidR="005A2D43" w:rsidRPr="005A2D43" w:rsidRDefault="00BD5F83" w:rsidP="008A7F37">
      <w:pPr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208639" wp14:editId="7C24647D">
            <wp:simplePos x="0" y="0"/>
            <wp:positionH relativeFrom="margin">
              <wp:align>left</wp:align>
            </wp:positionH>
            <wp:positionV relativeFrom="margin">
              <wp:posOffset>1661160</wp:posOffset>
            </wp:positionV>
            <wp:extent cx="5791200" cy="42367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-Group Diagram-Modelo-Conceitua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D43" w:rsidRPr="005A2D43">
        <w:rPr>
          <w:rFonts w:ascii="Arial" w:hAnsi="Arial" w:cs="Arial"/>
          <w:color w:val="000000" w:themeColor="text1"/>
        </w:rPr>
        <w:t>No projeto em si foi feita uma representação com figuras geométricas demonstrando as funcionalidades do projeto, entidade(retângulo) se relaciona com outra entidade</w:t>
      </w:r>
      <w:r w:rsidR="005A2D43">
        <w:rPr>
          <w:rFonts w:ascii="Arial" w:hAnsi="Arial" w:cs="Arial"/>
          <w:color w:val="000000" w:themeColor="text1"/>
        </w:rPr>
        <w:t>,</w:t>
      </w:r>
      <w:r w:rsidR="005A2D43" w:rsidRPr="005A2D43">
        <w:rPr>
          <w:rFonts w:ascii="Arial" w:hAnsi="Arial" w:cs="Arial"/>
          <w:color w:val="000000" w:themeColor="text1"/>
        </w:rPr>
        <w:t xml:space="preserve"> aliado a conjunto de cardinalidades que representa a proporção entre atores. </w:t>
      </w:r>
    </w:p>
    <w:p w14:paraId="3AA088AE" w14:textId="419695F1" w:rsidR="002547B2" w:rsidRDefault="002547B2" w:rsidP="008A7F37"/>
    <w:p w14:paraId="24E3174B" w14:textId="77777777" w:rsidR="00DA19B6" w:rsidRDefault="00DA19B6">
      <w:pPr>
        <w:sectPr w:rsidR="00DA19B6" w:rsidSect="007C7D98">
          <w:footerReference w:type="default" r:id="rId19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14:paraId="3701637A" w14:textId="77777777"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14:paraId="4B5200E2" w14:textId="77777777"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14:paraId="19F324A6" w14:textId="77777777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3F8B578" w14:textId="77777777" w:rsidR="00DA19B6" w:rsidRDefault="00DA19B6"/>
        </w:tc>
        <w:tc>
          <w:tcPr>
            <w:tcW w:w="533" w:type="pct"/>
          </w:tcPr>
          <w:p w14:paraId="17568E7E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14:paraId="6EA53FB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14:paraId="5489C49D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14:paraId="4448AE5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14:paraId="33557B14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14:paraId="715F7392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14:paraId="75E1A8EA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14:paraId="6D1A0307" w14:textId="77777777"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14:paraId="08F739BB" w14:textId="77777777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1FD1A695" w14:textId="77777777"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48F07766" w14:textId="77777777"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C2152A7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56CBF43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7F24B14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536FAA9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93AE84D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3EEDA0A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5D2FAC70" w14:textId="77777777"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14:paraId="477458B0" w14:textId="77777777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F6E63C6" w14:textId="77777777"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18F6562F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3D5505D7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1CDEED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4513B06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B522B80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A5BA192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852303D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411519A" w14:textId="77777777"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14:paraId="6A4675F9" w14:textId="7777777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57B2650" w14:textId="77777777"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14:paraId="7079A4C0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B243DA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22E1BD77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92E4BB5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01B318E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E48BD0B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789527F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A2EA395" w14:textId="77777777"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8D28F" w14:textId="77777777" w:rsidR="008A7F37" w:rsidRDefault="008A7F37" w:rsidP="008A7F37">
      <w:pPr>
        <w:pStyle w:val="InformaesdeContato0"/>
      </w:pPr>
    </w:p>
    <w:p w14:paraId="35229084" w14:textId="77777777" w:rsidR="008A7F37" w:rsidRDefault="008A7F37">
      <w:r>
        <w:br w:type="page"/>
      </w:r>
    </w:p>
    <w:p w14:paraId="0A0EE642" w14:textId="77777777"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14:paraId="78A41E55" w14:textId="77777777" w:rsidR="009B5655" w:rsidRDefault="009B5655" w:rsidP="00295E15"/>
    <w:p w14:paraId="4B2C9119" w14:textId="77777777"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14:paraId="07C74D6B" w14:textId="77777777"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14:paraId="03F1B37A" w14:textId="77777777" w:rsidR="00295E15" w:rsidRDefault="00295E15" w:rsidP="009B5655">
      <w:pPr>
        <w:ind w:firstLine="720"/>
      </w:pPr>
      <w:r>
        <w:t>Passo a passo para implementar o banco de dados</w:t>
      </w:r>
    </w:p>
    <w:p w14:paraId="6A7F0C3C" w14:textId="77777777"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14:paraId="27054D7D" w14:textId="77777777" w:rsidR="009B5655" w:rsidRDefault="009B5655" w:rsidP="009B5655">
      <w:r>
        <w:tab/>
        <w:t>Passo a passo para executar o projeto</w:t>
      </w:r>
    </w:p>
    <w:p w14:paraId="117A7946" w14:textId="77777777"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14:paraId="228B2323" w14:textId="77777777"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14:paraId="4ECFABBD" w14:textId="77777777"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14:paraId="0FFC4A14" w14:textId="77777777" w:rsidR="00295E15" w:rsidRDefault="00295E15" w:rsidP="00295E15">
      <w:pPr>
        <w:ind w:firstLine="720"/>
      </w:pPr>
      <w:r>
        <w:t>Link Swagger</w:t>
      </w:r>
    </w:p>
    <w:p w14:paraId="5CB2A1A1" w14:textId="77777777" w:rsidR="00295E15" w:rsidRDefault="00295E15" w:rsidP="00295E15"/>
    <w:p w14:paraId="4BEF7873" w14:textId="77777777" w:rsidR="00295E15" w:rsidRDefault="00295E15" w:rsidP="00295E15"/>
    <w:p w14:paraId="3CECC140" w14:textId="77777777" w:rsidR="00295E15" w:rsidRDefault="00295E15" w:rsidP="00295E15"/>
    <w:p w14:paraId="61BE762F" w14:textId="77777777" w:rsidR="00295E15" w:rsidRDefault="00295E15" w:rsidP="00295E15"/>
    <w:p w14:paraId="62C8E348" w14:textId="77777777" w:rsidR="00295E15" w:rsidRDefault="00295E15" w:rsidP="00295E15"/>
    <w:p w14:paraId="4FC424CF" w14:textId="77777777" w:rsidR="00295E15" w:rsidRDefault="00295E15" w:rsidP="00295E15"/>
    <w:p w14:paraId="32C5095E" w14:textId="77777777" w:rsidR="00295E15" w:rsidRDefault="00295E15" w:rsidP="00295E15"/>
    <w:p w14:paraId="4C0531C4" w14:textId="77777777" w:rsidR="00295E15" w:rsidRDefault="00295E15" w:rsidP="00295E15"/>
    <w:p w14:paraId="7E530524" w14:textId="77777777" w:rsidR="00295E15" w:rsidRDefault="00295E15" w:rsidP="00295E15"/>
    <w:p w14:paraId="51F92738" w14:textId="77777777" w:rsidR="00295E15" w:rsidRDefault="00295E15" w:rsidP="00295E15"/>
    <w:p w14:paraId="5E6273F9" w14:textId="77777777" w:rsidR="00295E15" w:rsidRDefault="00295E15" w:rsidP="00295E15"/>
    <w:p w14:paraId="0207EF21" w14:textId="77777777" w:rsidR="00295E15" w:rsidRDefault="00295E15" w:rsidP="00295E15"/>
    <w:p w14:paraId="056D6609" w14:textId="77777777" w:rsidR="00295E15" w:rsidRDefault="00295E15" w:rsidP="00295E15"/>
    <w:p w14:paraId="50F01EB8" w14:textId="77777777" w:rsidR="00295E15" w:rsidRDefault="00295E15" w:rsidP="00295E15"/>
    <w:p w14:paraId="26D75333" w14:textId="77777777"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14:paraId="2D9F9855" w14:textId="77777777" w:rsidR="006E0CD1" w:rsidRDefault="006E0CD1" w:rsidP="006E0CD1">
      <w:pPr>
        <w:rPr>
          <w:lang w:eastAsia="en-US"/>
        </w:rPr>
      </w:pPr>
    </w:p>
    <w:p w14:paraId="5EA3AF52" w14:textId="77777777"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14:paraId="4889D0B4" w14:textId="77777777" w:rsidR="006E0CD1" w:rsidRDefault="006E0CD1" w:rsidP="006E0CD1">
      <w:pPr>
        <w:rPr>
          <w:lang w:eastAsia="en-US"/>
        </w:rPr>
      </w:pPr>
    </w:p>
    <w:p w14:paraId="6A186327" w14:textId="77777777"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14:paraId="44A0C03C" w14:textId="77777777" w:rsidR="006E0CD1" w:rsidRDefault="006E0CD1" w:rsidP="006E0CD1">
      <w:pPr>
        <w:rPr>
          <w:lang w:eastAsia="en-US"/>
        </w:rPr>
      </w:pPr>
    </w:p>
    <w:p w14:paraId="65FB9B4E" w14:textId="77777777"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14:paraId="0081F38E" w14:textId="77777777"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14:paraId="14693780" w14:textId="77777777" w:rsidR="006E0CD1" w:rsidRDefault="006E0CD1" w:rsidP="006E0CD1">
      <w:pPr>
        <w:rPr>
          <w:lang w:eastAsia="en-US"/>
        </w:rPr>
      </w:pPr>
    </w:p>
    <w:p w14:paraId="2382E3B9" w14:textId="77777777"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14:paraId="6F66F45A" w14:textId="77777777" w:rsidR="006E0CD1" w:rsidRDefault="006E0CD1" w:rsidP="006E0CD1">
      <w:pPr>
        <w:rPr>
          <w:lang w:eastAsia="en-US"/>
        </w:rPr>
      </w:pPr>
    </w:p>
    <w:p w14:paraId="5BB91578" w14:textId="77777777"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14:paraId="66798D0F" w14:textId="77777777" w:rsidR="006E0CD1" w:rsidRPr="006E0CD1" w:rsidRDefault="006E0CD1" w:rsidP="006E0CD1">
      <w:pPr>
        <w:rPr>
          <w:lang w:eastAsia="en-US"/>
        </w:rPr>
      </w:pPr>
    </w:p>
    <w:p w14:paraId="60256AF0" w14:textId="77777777"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6846802" w14:textId="77777777"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14:paraId="7096E100" w14:textId="77777777" w:rsidR="009A3F87" w:rsidRDefault="009A3F87" w:rsidP="009A3F87"/>
    <w:p w14:paraId="6742B9C1" w14:textId="77777777" w:rsidR="009A3F87" w:rsidRDefault="009A3F87">
      <w:r>
        <w:br w:type="page"/>
      </w:r>
    </w:p>
    <w:p w14:paraId="05DD0B97" w14:textId="77777777"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14:paraId="0C12579B" w14:textId="77777777" w:rsidR="009A3F87" w:rsidRDefault="009A3F87" w:rsidP="009A3F87"/>
    <w:p w14:paraId="36B78E2E" w14:textId="77777777" w:rsidR="009A3F87" w:rsidRDefault="009A3F87">
      <w:r>
        <w:br w:type="page"/>
      </w:r>
    </w:p>
    <w:p w14:paraId="3AD64F61" w14:textId="77777777"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14:paraId="4AB01FD1" w14:textId="77777777" w:rsidR="009A3F87" w:rsidRDefault="009A3F87" w:rsidP="009A3F87"/>
    <w:p w14:paraId="61C17E20" w14:textId="77777777" w:rsidR="009A3F87" w:rsidRDefault="009A3F87">
      <w:r>
        <w:br w:type="page"/>
      </w:r>
    </w:p>
    <w:p w14:paraId="57106C5D" w14:textId="77777777"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14:paraId="2C1A045A" w14:textId="77777777" w:rsidR="00F03B38" w:rsidRDefault="00F03B38" w:rsidP="00F03B38"/>
    <w:p w14:paraId="7D25BEFE" w14:textId="77777777"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14:paraId="2C1D0F5C" w14:textId="77777777" w:rsidR="00F03B38" w:rsidRDefault="00F03B38" w:rsidP="00F03B38"/>
    <w:p w14:paraId="71E30446" w14:textId="77777777"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A8CCC" w14:textId="77777777" w:rsidR="0082266A" w:rsidRDefault="0082266A">
      <w:pPr>
        <w:spacing w:after="0" w:line="240" w:lineRule="auto"/>
      </w:pPr>
      <w:r>
        <w:separator/>
      </w:r>
    </w:p>
  </w:endnote>
  <w:endnote w:type="continuationSeparator" w:id="0">
    <w:p w14:paraId="07CBA6B2" w14:textId="77777777" w:rsidR="0082266A" w:rsidRDefault="0082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2E01" w14:textId="77777777" w:rsidR="00997D7D" w:rsidRDefault="0082266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0257" w14:textId="77777777" w:rsidR="0082266A" w:rsidRDefault="0082266A">
      <w:pPr>
        <w:spacing w:after="0" w:line="240" w:lineRule="auto"/>
      </w:pPr>
      <w:r>
        <w:separator/>
      </w:r>
    </w:p>
  </w:footnote>
  <w:footnote w:type="continuationSeparator" w:id="0">
    <w:p w14:paraId="3E6A529A" w14:textId="77777777" w:rsidR="0082266A" w:rsidRDefault="0082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A72F4"/>
    <w:rsid w:val="00252447"/>
    <w:rsid w:val="002547B2"/>
    <w:rsid w:val="0028359D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A2D43"/>
    <w:rsid w:val="00657A13"/>
    <w:rsid w:val="00674BE9"/>
    <w:rsid w:val="00695C1D"/>
    <w:rsid w:val="006E0CD1"/>
    <w:rsid w:val="006F3AFC"/>
    <w:rsid w:val="00700591"/>
    <w:rsid w:val="00723849"/>
    <w:rsid w:val="00730217"/>
    <w:rsid w:val="00730829"/>
    <w:rsid w:val="00792337"/>
    <w:rsid w:val="007C7D98"/>
    <w:rsid w:val="007F3CBC"/>
    <w:rsid w:val="0082266A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D5F83"/>
    <w:rsid w:val="00BE6308"/>
    <w:rsid w:val="00BF7DCB"/>
    <w:rsid w:val="00C26497"/>
    <w:rsid w:val="00C30B5C"/>
    <w:rsid w:val="00C86073"/>
    <w:rsid w:val="00C92BD1"/>
    <w:rsid w:val="00D0024A"/>
    <w:rsid w:val="00D50BE7"/>
    <w:rsid w:val="00DA19B6"/>
    <w:rsid w:val="00DB563A"/>
    <w:rsid w:val="00DE3EA9"/>
    <w:rsid w:val="00E43E78"/>
    <w:rsid w:val="00E6531E"/>
    <w:rsid w:val="00E95AA4"/>
    <w:rsid w:val="00EB66D8"/>
    <w:rsid w:val="00EC077B"/>
    <w:rsid w:val="00EF6061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F3CA9A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E1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0E3E4-96EF-40F7-8F95-C33EF368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13</Pages>
  <Words>661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Carlos Henrique</cp:lastModifiedBy>
  <cp:revision>3</cp:revision>
  <dcterms:created xsi:type="dcterms:W3CDTF">2020-02-11T02:20:00Z</dcterms:created>
  <dcterms:modified xsi:type="dcterms:W3CDTF">2020-02-11T02:20:00Z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